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580"/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471100" w:rsidTr="00F63063">
        <w:trPr>
          <w:trHeight w:val="4410"/>
        </w:trPr>
        <w:tc>
          <w:tcPr>
            <w:tcW w:w="3600" w:type="dxa"/>
            <w:vAlign w:val="bottom"/>
          </w:tcPr>
          <w:p w:rsidR="001B2ABD" w:rsidRPr="00471100" w:rsidRDefault="00EF7EFD" w:rsidP="00F63063">
            <w:pPr>
              <w:tabs>
                <w:tab w:val="left" w:pos="990"/>
              </w:tabs>
              <w:jc w:val="center"/>
            </w:pPr>
            <w:r w:rsidRPr="00833061">
              <w:rPr>
                <w:noProof/>
                <w:lang w:eastAsia="tr-TR"/>
              </w:rPr>
              <w:drawing>
                <wp:inline distT="0" distB="0" distL="0" distR="0">
                  <wp:extent cx="1710055" cy="2143760"/>
                  <wp:effectExtent l="0" t="0" r="0" b="0"/>
                  <wp:docPr id="2" name="Resim 1" descr="C:\Users\Gürkan\AppData\Local\Microsoft\Windows\INetCache\Content.Word\Resmi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 descr="C:\Users\Gürkan\AppData\Local\Microsoft\Windows\INetCache\Content.Word\Resmi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21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471100" w:rsidRDefault="001B2ABD" w:rsidP="00F63063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Pr="00471100" w:rsidRDefault="005B0F27" w:rsidP="00F63063">
            <w:pPr>
              <w:pStyle w:val="KonuBal"/>
            </w:pPr>
            <w:r w:rsidRPr="00471100">
              <w:t>Gürkan AKAY</w:t>
            </w:r>
          </w:p>
          <w:p w:rsidR="001B2ABD" w:rsidRPr="00471100" w:rsidRDefault="005B0F27" w:rsidP="00F63063">
            <w:pPr>
              <w:pStyle w:val="Altyaz"/>
            </w:pPr>
            <w:r w:rsidRPr="00471100">
              <w:rPr>
                <w:spacing w:val="0"/>
                <w:w w:val="80"/>
              </w:rPr>
              <w:t>Yazılım Mühendis</w:t>
            </w:r>
            <w:r w:rsidRPr="00471100">
              <w:rPr>
                <w:spacing w:val="14"/>
                <w:w w:val="80"/>
              </w:rPr>
              <w:t>i</w:t>
            </w:r>
          </w:p>
        </w:tc>
      </w:tr>
      <w:tr w:rsidR="001B2ABD" w:rsidRPr="00471100" w:rsidTr="00F63063">
        <w:tc>
          <w:tcPr>
            <w:tcW w:w="3600" w:type="dxa"/>
          </w:tcPr>
          <w:p w:rsidR="001B2ABD" w:rsidRPr="00471100" w:rsidRDefault="00036450" w:rsidP="00F63063">
            <w:pPr>
              <w:pStyle w:val="Balk3"/>
            </w:pPr>
            <w:r w:rsidRPr="00471100">
              <w:rPr>
                <w:lang w:bidi="tr-TR"/>
              </w:rPr>
              <w:t>Profil</w:t>
            </w:r>
          </w:p>
          <w:p w:rsidR="00036450" w:rsidRPr="00471100" w:rsidRDefault="00BF0C35" w:rsidP="00F63063">
            <w:r w:rsidRPr="00471100">
              <w:t>24 yaşındayım. Araştırmayı öğrenmeyi seven birisiyim. Yazılım alanındaki gelişmeleri elimden geldiğince takip ediyorum</w:t>
            </w:r>
            <w:r w:rsidR="00D85D4C" w:rsidRPr="00471100">
              <w:t xml:space="preserve"> ve kendimi geliştirmeye çalışıyorum</w:t>
            </w:r>
            <w:r w:rsidRPr="00471100">
              <w:t xml:space="preserve">. Yapay </w:t>
            </w:r>
            <w:proofErr w:type="gramStart"/>
            <w:r w:rsidRPr="00471100">
              <w:t>zeka</w:t>
            </w:r>
            <w:proofErr w:type="gramEnd"/>
            <w:r w:rsidRPr="00471100">
              <w:t xml:space="preserve"> ve siber güvenlik alanlarında ilgiliyim.</w:t>
            </w:r>
          </w:p>
          <w:p w:rsidR="00036450" w:rsidRPr="00471100" w:rsidRDefault="00036450" w:rsidP="00F63063"/>
          <w:p w:rsidR="00036450" w:rsidRPr="00471100" w:rsidRDefault="00CB0055" w:rsidP="00F63063">
            <w:pPr>
              <w:pStyle w:val="Balk3"/>
            </w:pPr>
            <w:r w:rsidRPr="00471100">
              <w:rPr>
                <w:lang w:bidi="tr-TR"/>
              </w:rPr>
              <w:t>İletişim</w:t>
            </w:r>
          </w:p>
          <w:p w:rsidR="004D3011" w:rsidRPr="00471100" w:rsidRDefault="004D3011" w:rsidP="00F63063">
            <w:r w:rsidRPr="00471100">
              <w:rPr>
                <w:lang w:bidi="tr-TR"/>
              </w:rPr>
              <w:t>TELEFON:</w:t>
            </w:r>
          </w:p>
          <w:p w:rsidR="004D3011" w:rsidRPr="00471100" w:rsidRDefault="00BF0C35" w:rsidP="00F63063">
            <w:r w:rsidRPr="00471100">
              <w:t>05370100113</w:t>
            </w:r>
          </w:p>
          <w:p w:rsidR="004D3011" w:rsidRPr="00471100" w:rsidRDefault="004D3011" w:rsidP="00F63063"/>
          <w:p w:rsidR="004D3011" w:rsidRPr="00471100" w:rsidRDefault="00BF0C35" w:rsidP="00F63063">
            <w:proofErr w:type="spellStart"/>
            <w:r w:rsidRPr="00471100">
              <w:t>LinkedIn</w:t>
            </w:r>
            <w:proofErr w:type="spellEnd"/>
            <w:r w:rsidRPr="00471100">
              <w:t>:</w:t>
            </w:r>
          </w:p>
          <w:p w:rsidR="004D3011" w:rsidRPr="00471100" w:rsidRDefault="00052A99" w:rsidP="00F63063">
            <w:hyperlink r:id="rId10" w:history="1">
              <w:r w:rsidR="00BF0C35" w:rsidRPr="00471100">
                <w:rPr>
                  <w:rStyle w:val="Kpr"/>
                </w:rPr>
                <w:t>https://www.linkedin.com/in/gurkan-akay/</w:t>
              </w:r>
            </w:hyperlink>
          </w:p>
          <w:p w:rsidR="00BF0C35" w:rsidRPr="00471100" w:rsidRDefault="00BF0C35" w:rsidP="00F63063"/>
          <w:p w:rsidR="004D3011" w:rsidRPr="00471100" w:rsidRDefault="004D3011" w:rsidP="00F63063">
            <w:r w:rsidRPr="00471100">
              <w:rPr>
                <w:lang w:bidi="tr-TR"/>
              </w:rPr>
              <w:t>E-POSTA:</w:t>
            </w:r>
          </w:p>
          <w:p w:rsidR="00036450" w:rsidRPr="00471100" w:rsidRDefault="00052A99" w:rsidP="00F63063">
            <w:hyperlink r:id="rId11" w:history="1">
              <w:r w:rsidR="00650CB0" w:rsidRPr="00471100">
                <w:rPr>
                  <w:rStyle w:val="Kpr"/>
                </w:rPr>
                <w:t>grkn.aky@gmail.com</w:t>
              </w:r>
            </w:hyperlink>
          </w:p>
          <w:p w:rsidR="00650CB0" w:rsidRPr="00471100" w:rsidRDefault="00650CB0" w:rsidP="00F63063"/>
          <w:p w:rsidR="00650CB0" w:rsidRPr="00471100" w:rsidRDefault="00650CB0" w:rsidP="00F63063">
            <w:proofErr w:type="spellStart"/>
            <w:r w:rsidRPr="00471100">
              <w:t>Github</w:t>
            </w:r>
            <w:proofErr w:type="spellEnd"/>
            <w:r w:rsidRPr="00471100">
              <w:t>:</w:t>
            </w:r>
          </w:p>
          <w:p w:rsidR="00650CB0" w:rsidRPr="00471100" w:rsidRDefault="00052A99" w:rsidP="00F63063">
            <w:hyperlink r:id="rId12" w:history="1">
              <w:r w:rsidR="00650CB0" w:rsidRPr="00471100">
                <w:rPr>
                  <w:rStyle w:val="Kpr"/>
                </w:rPr>
                <w:t>https://github.com/Grknaky16</w:t>
              </w:r>
            </w:hyperlink>
          </w:p>
          <w:p w:rsidR="00650CB0" w:rsidRPr="00471100" w:rsidRDefault="00650CB0" w:rsidP="00F63063">
            <w:pPr>
              <w:rPr>
                <w:rStyle w:val="Kpr"/>
              </w:rPr>
            </w:pPr>
          </w:p>
          <w:p w:rsidR="004D3011" w:rsidRPr="00471100" w:rsidRDefault="00CB0055" w:rsidP="00F63063">
            <w:pPr>
              <w:pStyle w:val="Balk3"/>
            </w:pPr>
            <w:r w:rsidRPr="00471100">
              <w:rPr>
                <w:lang w:bidi="tr-TR"/>
              </w:rPr>
              <w:t>Hobiler</w:t>
            </w:r>
          </w:p>
          <w:p w:rsidR="004D3011" w:rsidRPr="00471100" w:rsidRDefault="00BF0C35" w:rsidP="00F63063">
            <w:proofErr w:type="spellStart"/>
            <w:r w:rsidRPr="00471100">
              <w:t>Fitness</w:t>
            </w:r>
            <w:proofErr w:type="spellEnd"/>
          </w:p>
          <w:p w:rsidR="004D3011" w:rsidRPr="00471100" w:rsidRDefault="00BF0C35" w:rsidP="00F63063">
            <w:r w:rsidRPr="00471100">
              <w:t>Yüzmek</w:t>
            </w:r>
          </w:p>
          <w:p w:rsidR="004D3011" w:rsidRPr="00471100" w:rsidRDefault="00BF0C35" w:rsidP="00F63063">
            <w:r w:rsidRPr="00471100">
              <w:t>Müzik Dinlemek</w:t>
            </w:r>
          </w:p>
          <w:p w:rsidR="004D3011" w:rsidRPr="00471100" w:rsidRDefault="00BF0C35" w:rsidP="00F63063">
            <w:r w:rsidRPr="00471100">
              <w:t>Dizi, film izlemek</w:t>
            </w:r>
          </w:p>
        </w:tc>
        <w:tc>
          <w:tcPr>
            <w:tcW w:w="720" w:type="dxa"/>
          </w:tcPr>
          <w:p w:rsidR="001B2ABD" w:rsidRPr="00471100" w:rsidRDefault="001B2ABD" w:rsidP="00F63063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:rsidR="001B2ABD" w:rsidRPr="00471100" w:rsidRDefault="00E25A26" w:rsidP="00F63063">
            <w:pPr>
              <w:pStyle w:val="Balk2"/>
            </w:pPr>
            <w:r w:rsidRPr="00471100">
              <w:rPr>
                <w:lang w:bidi="tr-TR"/>
              </w:rPr>
              <w:t>EĞİTİM</w:t>
            </w:r>
          </w:p>
          <w:p w:rsidR="00036450" w:rsidRPr="00471100" w:rsidRDefault="005B0F27" w:rsidP="00F63063">
            <w:pPr>
              <w:pStyle w:val="Balk4"/>
            </w:pPr>
            <w:r w:rsidRPr="00471100">
              <w:t xml:space="preserve">Nuri Nihat </w:t>
            </w:r>
            <w:proofErr w:type="spellStart"/>
            <w:r w:rsidRPr="00471100">
              <w:t>Aslanoba</w:t>
            </w:r>
            <w:proofErr w:type="spellEnd"/>
            <w:r w:rsidRPr="00471100">
              <w:t xml:space="preserve"> Anadolu Lisesi</w:t>
            </w:r>
          </w:p>
          <w:p w:rsidR="00036450" w:rsidRPr="00471100" w:rsidRDefault="005B0F27" w:rsidP="00F63063">
            <w:pPr>
              <w:pStyle w:val="Tarih"/>
            </w:pPr>
            <w:r w:rsidRPr="00471100">
              <w:t>2012</w:t>
            </w:r>
            <w:r w:rsidR="00036450" w:rsidRPr="00471100">
              <w:rPr>
                <w:lang w:bidi="tr-TR"/>
              </w:rPr>
              <w:t xml:space="preserve"> - </w:t>
            </w:r>
            <w:r w:rsidRPr="00471100">
              <w:t>2016</w:t>
            </w:r>
          </w:p>
          <w:p w:rsidR="00036450" w:rsidRPr="00471100" w:rsidRDefault="00036450" w:rsidP="00F63063"/>
          <w:p w:rsidR="00036450" w:rsidRPr="00471100" w:rsidRDefault="005B0F27" w:rsidP="00F63063">
            <w:pPr>
              <w:pStyle w:val="Balk4"/>
            </w:pPr>
            <w:r w:rsidRPr="00471100">
              <w:t>Fırat Üniversitesi</w:t>
            </w:r>
            <w:r w:rsidR="00492F79" w:rsidRPr="00471100">
              <w:t xml:space="preserve"> – Yazılım Mühendisliği </w:t>
            </w:r>
          </w:p>
          <w:p w:rsidR="00036450" w:rsidRPr="00471100" w:rsidRDefault="005B0F27" w:rsidP="00F63063">
            <w:pPr>
              <w:pStyle w:val="Tarih"/>
            </w:pPr>
            <w:r w:rsidRPr="00471100">
              <w:t>2016</w:t>
            </w:r>
            <w:r w:rsidR="00036450" w:rsidRPr="00471100">
              <w:rPr>
                <w:lang w:bidi="tr-TR"/>
              </w:rPr>
              <w:t xml:space="preserve"> - </w:t>
            </w:r>
            <w:r w:rsidRPr="00471100">
              <w:t>Halen</w:t>
            </w:r>
          </w:p>
          <w:p w:rsidR="00036450" w:rsidRPr="00471100" w:rsidRDefault="00BF0C35" w:rsidP="00F63063">
            <w:r w:rsidRPr="00471100">
              <w:t>Genel Not Ortalaması (GNO): 3.06</w:t>
            </w:r>
          </w:p>
          <w:p w:rsidR="00036450" w:rsidRPr="00471100" w:rsidRDefault="00036450" w:rsidP="00F63063">
            <w:pPr>
              <w:pStyle w:val="Balk2"/>
            </w:pPr>
            <w:r w:rsidRPr="00471100">
              <w:rPr>
                <w:lang w:bidi="tr-TR"/>
              </w:rPr>
              <w:t>İŞ TECRÜBESİ</w:t>
            </w:r>
          </w:p>
          <w:p w:rsidR="00036450" w:rsidRPr="00471100" w:rsidRDefault="00BF0C35" w:rsidP="00F63063">
            <w:pPr>
              <w:pStyle w:val="Balk4"/>
              <w:rPr>
                <w:bCs/>
              </w:rPr>
            </w:pPr>
            <w:proofErr w:type="spellStart"/>
            <w:r w:rsidRPr="00471100">
              <w:t>Kriptarium</w:t>
            </w:r>
            <w:proofErr w:type="spellEnd"/>
            <w:r w:rsidRPr="00471100">
              <w:t xml:space="preserve"> Ar-Ge Yazılım Danışmanlık Savunma Sanayi ve Ticaret Ltd. Şti.</w:t>
            </w:r>
            <w:r w:rsidR="00036450" w:rsidRPr="00471100">
              <w:rPr>
                <w:lang w:bidi="tr-TR"/>
              </w:rPr>
              <w:t xml:space="preserve">  </w:t>
            </w:r>
            <w:r w:rsidR="000D4A3F" w:rsidRPr="00471100">
              <w:rPr>
                <w:lang w:bidi="tr-TR"/>
              </w:rPr>
              <w:t xml:space="preserve">- </w:t>
            </w:r>
            <w:r w:rsidRPr="00471100">
              <w:t>Siber Güvenlik Elemanı</w:t>
            </w:r>
          </w:p>
          <w:p w:rsidR="00036450" w:rsidRPr="00471100" w:rsidRDefault="00BF0C35" w:rsidP="00F63063">
            <w:pPr>
              <w:pStyle w:val="Tarih"/>
            </w:pPr>
            <w:r w:rsidRPr="00471100">
              <w:t xml:space="preserve">07.2022 </w:t>
            </w:r>
            <w:r w:rsidR="00036450" w:rsidRPr="00471100">
              <w:rPr>
                <w:lang w:bidi="tr-TR"/>
              </w:rPr>
              <w:t>–</w:t>
            </w:r>
            <w:r w:rsidRPr="00471100">
              <w:rPr>
                <w:lang w:bidi="tr-TR"/>
              </w:rPr>
              <w:t xml:space="preserve"> </w:t>
            </w:r>
            <w:r w:rsidRPr="00471100">
              <w:t>09.2022</w:t>
            </w:r>
            <w:r w:rsidR="00454394" w:rsidRPr="00471100">
              <w:t xml:space="preserve"> (Staj)</w:t>
            </w:r>
          </w:p>
          <w:p w:rsidR="004D3011" w:rsidRPr="00471100" w:rsidRDefault="00BF0C35" w:rsidP="00F63063">
            <w:r w:rsidRPr="00471100">
              <w:t>Sistemi test ederek açıkların tespiti ve bildirilmesi.</w:t>
            </w:r>
            <w:r w:rsidR="00036450" w:rsidRPr="00471100">
              <w:rPr>
                <w:lang w:bidi="tr-TR"/>
              </w:rPr>
              <w:t xml:space="preserve"> </w:t>
            </w:r>
          </w:p>
          <w:p w:rsidR="00BF0C35" w:rsidRPr="00471100" w:rsidRDefault="00BF0C35" w:rsidP="00F63063">
            <w:pPr>
              <w:pStyle w:val="Balk2"/>
              <w:rPr>
                <w:sz w:val="18"/>
                <w:szCs w:val="22"/>
              </w:rPr>
            </w:pPr>
            <w:r w:rsidRPr="00471100">
              <w:t>Deneyimler</w:t>
            </w:r>
          </w:p>
          <w:p w:rsidR="00BF0C35" w:rsidRPr="00C50E9D" w:rsidRDefault="00492F79" w:rsidP="00F63063">
            <w:pPr>
              <w:rPr>
                <w:sz w:val="16"/>
                <w:szCs w:val="18"/>
              </w:rPr>
            </w:pPr>
            <w:r w:rsidRPr="00C50E9D">
              <w:rPr>
                <w:sz w:val="16"/>
                <w:szCs w:val="18"/>
              </w:rPr>
              <w:t>-</w:t>
            </w:r>
            <w:r w:rsidRPr="00C50E9D">
              <w:rPr>
                <w:sz w:val="16"/>
                <w:szCs w:val="18"/>
                <w:shd w:val="clear" w:color="auto" w:fill="FFFFFF"/>
              </w:rPr>
              <w:t xml:space="preserve"> Yapay </w:t>
            </w:r>
            <w:proofErr w:type="gramStart"/>
            <w:r w:rsidRPr="00C50E9D">
              <w:rPr>
                <w:sz w:val="16"/>
                <w:szCs w:val="18"/>
                <w:shd w:val="clear" w:color="auto" w:fill="FFFFFF"/>
              </w:rPr>
              <w:t>zeka</w:t>
            </w:r>
            <w:proofErr w:type="gramEnd"/>
            <w:r w:rsidRPr="00C50E9D">
              <w:rPr>
                <w:sz w:val="16"/>
                <w:szCs w:val="18"/>
                <w:shd w:val="clear" w:color="auto" w:fill="FFFFFF"/>
              </w:rPr>
              <w:t xml:space="preserve"> ile bitki yapraklarından hastalık tespiti yapan program.</w:t>
            </w:r>
          </w:p>
          <w:p w:rsidR="00492F79" w:rsidRPr="00C50E9D" w:rsidRDefault="00492F79" w:rsidP="00F6306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 Gothic" w:hAnsi="Century Gothic"/>
                <w:sz w:val="16"/>
                <w:szCs w:val="18"/>
              </w:rPr>
            </w:pPr>
            <w:r w:rsidRPr="00C50E9D">
              <w:rPr>
                <w:rFonts w:ascii="Century Gothic" w:hAnsi="Century Gothic"/>
                <w:sz w:val="16"/>
                <w:szCs w:val="18"/>
              </w:rPr>
              <w:t xml:space="preserve">- </w:t>
            </w:r>
            <w:proofErr w:type="spellStart"/>
            <w:r w:rsidRPr="00C50E9D">
              <w:rPr>
                <w:rFonts w:ascii="Century Gothic" w:hAnsi="Century Gothic"/>
                <w:sz w:val="16"/>
                <w:szCs w:val="18"/>
              </w:rPr>
              <w:t>Python</w:t>
            </w:r>
            <w:proofErr w:type="spellEnd"/>
            <w:r w:rsidRPr="00C50E9D">
              <w:rPr>
                <w:rFonts w:ascii="Century Gothic" w:hAnsi="Century Gothic"/>
                <w:sz w:val="16"/>
                <w:szCs w:val="18"/>
              </w:rPr>
              <w:t xml:space="preserve"> ile araç tanıma, sınıflandırma ve veri görselleştirme yapan </w:t>
            </w:r>
            <w:proofErr w:type="spellStart"/>
            <w:r w:rsidRPr="00C50E9D">
              <w:rPr>
                <w:rFonts w:ascii="Century Gothic" w:hAnsi="Century Gothic"/>
                <w:sz w:val="16"/>
                <w:szCs w:val="18"/>
              </w:rPr>
              <w:t>gui</w:t>
            </w:r>
            <w:proofErr w:type="spellEnd"/>
            <w:r w:rsidRPr="00C50E9D">
              <w:rPr>
                <w:rFonts w:ascii="Century Gothic" w:hAnsi="Century Gothic"/>
                <w:sz w:val="16"/>
                <w:szCs w:val="18"/>
              </w:rPr>
              <w:t xml:space="preserve"> uygulaması.</w:t>
            </w:r>
          </w:p>
          <w:p w:rsidR="00492F79" w:rsidRPr="00C50E9D" w:rsidRDefault="00492F79" w:rsidP="00F6306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 Gothic" w:hAnsi="Century Gothic"/>
                <w:sz w:val="16"/>
                <w:szCs w:val="18"/>
              </w:rPr>
            </w:pPr>
            <w:r w:rsidRPr="00C50E9D">
              <w:rPr>
                <w:rFonts w:ascii="Century Gothic" w:hAnsi="Century Gothic"/>
                <w:sz w:val="16"/>
                <w:szCs w:val="18"/>
              </w:rPr>
              <w:t xml:space="preserve">- </w:t>
            </w:r>
            <w:proofErr w:type="spellStart"/>
            <w:r w:rsidRPr="00C50E9D">
              <w:rPr>
                <w:rFonts w:ascii="Century Gothic" w:hAnsi="Century Gothic"/>
                <w:sz w:val="16"/>
                <w:szCs w:val="18"/>
              </w:rPr>
              <w:t>Keylogger</w:t>
            </w:r>
            <w:proofErr w:type="spellEnd"/>
            <w:r w:rsidRPr="00C50E9D">
              <w:rPr>
                <w:rFonts w:ascii="Century Gothic" w:hAnsi="Century Gothic"/>
                <w:sz w:val="16"/>
                <w:szCs w:val="18"/>
              </w:rPr>
              <w:t xml:space="preserve"> Yazılım</w:t>
            </w:r>
          </w:p>
          <w:p w:rsidR="00492F79" w:rsidRPr="00C50E9D" w:rsidRDefault="00492F79" w:rsidP="00F6306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Century Gothic" w:hAnsi="Century Gothic"/>
                <w:sz w:val="16"/>
                <w:szCs w:val="18"/>
              </w:rPr>
            </w:pPr>
            <w:r w:rsidRPr="00C50E9D">
              <w:rPr>
                <w:rFonts w:ascii="Century Gothic" w:hAnsi="Century Gothic"/>
                <w:sz w:val="16"/>
                <w:szCs w:val="18"/>
              </w:rPr>
              <w:t xml:space="preserve">- </w:t>
            </w:r>
            <w:proofErr w:type="spellStart"/>
            <w:r w:rsidRPr="00C50E9D">
              <w:rPr>
                <w:rFonts w:ascii="Century Gothic" w:hAnsi="Century Gothic"/>
                <w:sz w:val="16"/>
                <w:szCs w:val="18"/>
              </w:rPr>
              <w:t>Arduino</w:t>
            </w:r>
            <w:proofErr w:type="spellEnd"/>
            <w:r w:rsidRPr="00C50E9D">
              <w:rPr>
                <w:rFonts w:ascii="Century Gothic" w:hAnsi="Century Gothic"/>
                <w:sz w:val="16"/>
                <w:szCs w:val="18"/>
              </w:rPr>
              <w:t xml:space="preserve"> ile hırsız alarm sistemi.</w:t>
            </w:r>
          </w:p>
          <w:p w:rsidR="00F63063" w:rsidRDefault="00F63063" w:rsidP="00F63063">
            <w:pPr>
              <w:pStyle w:val="Balk2"/>
            </w:pPr>
            <w:r>
              <w:t>Sertifikalar</w:t>
            </w:r>
          </w:p>
          <w:p w:rsidR="00F63063" w:rsidRDefault="00052A99" w:rsidP="00F63063">
            <w:hyperlink r:id="rId13" w:history="1">
              <w:r w:rsidR="00F63063" w:rsidRPr="00D659F3">
                <w:rPr>
                  <w:rStyle w:val="Kpr"/>
                </w:rPr>
                <w:t>Sızma Testine Giriş – Orta Doğu Teknik Üniversitesi - bilgeis.net</w:t>
              </w:r>
            </w:hyperlink>
            <w:r w:rsidR="00F63063">
              <w:t xml:space="preserve"> </w:t>
            </w:r>
          </w:p>
          <w:p w:rsidR="00F63063" w:rsidRDefault="00F63063" w:rsidP="00F63063"/>
          <w:p w:rsidR="00F63063" w:rsidRPr="000E287E" w:rsidRDefault="00052A99" w:rsidP="00F63063">
            <w:hyperlink r:id="rId14" w:history="1">
              <w:proofErr w:type="spellStart"/>
              <w:r w:rsidR="00F63063" w:rsidRPr="005B71F1">
                <w:rPr>
                  <w:rStyle w:val="Kpr"/>
                </w:rPr>
                <w:t>Python</w:t>
              </w:r>
              <w:proofErr w:type="spellEnd"/>
              <w:r w:rsidR="00F63063" w:rsidRPr="005B71F1">
                <w:rPr>
                  <w:rStyle w:val="Kpr"/>
                </w:rPr>
                <w:t xml:space="preserve"> Programlama -1 / Orta Doğu Teknik Üniversitesi – bilgeis.net</w:t>
              </w:r>
            </w:hyperlink>
          </w:p>
          <w:p w:rsidR="00F63063" w:rsidRDefault="00F63063" w:rsidP="00F63063"/>
          <w:p w:rsidR="00F63063" w:rsidRDefault="00052A99" w:rsidP="00F63063">
            <w:pPr>
              <w:rPr>
                <w:rStyle w:val="Kpr"/>
              </w:rPr>
            </w:pPr>
            <w:hyperlink r:id="rId15" w:history="1">
              <w:proofErr w:type="spellStart"/>
              <w:r w:rsidR="00F63063" w:rsidRPr="008A095F">
                <w:rPr>
                  <w:rStyle w:val="Kpr"/>
                </w:rPr>
                <w:t>Python</w:t>
              </w:r>
              <w:proofErr w:type="spellEnd"/>
              <w:r w:rsidR="00F63063" w:rsidRPr="008A095F">
                <w:rPr>
                  <w:rStyle w:val="Kpr"/>
                </w:rPr>
                <w:t xml:space="preserve"> Programlama -2 / Orta Doğu Teknik Üniversitesi – bilgeis.net</w:t>
              </w:r>
            </w:hyperlink>
          </w:p>
          <w:p w:rsidR="00C50E9D" w:rsidRDefault="00C50E9D" w:rsidP="00F63063">
            <w:pPr>
              <w:rPr>
                <w:rStyle w:val="Kpr"/>
              </w:rPr>
            </w:pPr>
          </w:p>
          <w:p w:rsidR="00C50E9D" w:rsidRDefault="00C50E9D" w:rsidP="00F63063">
            <w:hyperlink r:id="rId16" w:history="1">
              <w:proofErr w:type="spellStart"/>
              <w:r w:rsidRPr="00C50E9D">
                <w:rPr>
                  <w:rStyle w:val="Kpr"/>
                </w:rPr>
                <w:t>Introduction</w:t>
              </w:r>
              <w:proofErr w:type="spellEnd"/>
              <w:r w:rsidRPr="00C50E9D">
                <w:rPr>
                  <w:rStyle w:val="Kpr"/>
                </w:rPr>
                <w:t xml:space="preserve"> of </w:t>
              </w:r>
              <w:proofErr w:type="spellStart"/>
              <w:r w:rsidRPr="00C50E9D">
                <w:rPr>
                  <w:rStyle w:val="Kpr"/>
                </w:rPr>
                <w:t>Cybersecurity</w:t>
              </w:r>
              <w:proofErr w:type="spellEnd"/>
              <w:r w:rsidRPr="00C50E9D">
                <w:rPr>
                  <w:rStyle w:val="Kpr"/>
                </w:rPr>
                <w:t xml:space="preserve"> / Cisco Networking Academy</w:t>
              </w:r>
            </w:hyperlink>
          </w:p>
          <w:p w:rsidR="004D3011" w:rsidRDefault="004D3011" w:rsidP="00F63063">
            <w:pPr>
              <w:pStyle w:val="Balk4"/>
              <w:rPr>
                <w:bCs/>
              </w:rPr>
            </w:pPr>
            <w:bookmarkStart w:id="0" w:name="_GoBack"/>
            <w:bookmarkEnd w:id="0"/>
          </w:p>
          <w:p w:rsidR="00F63063" w:rsidRPr="00F63063" w:rsidRDefault="00F63063" w:rsidP="00F63063"/>
          <w:p w:rsidR="00036450" w:rsidRPr="00471100" w:rsidRDefault="004D3011" w:rsidP="00F63063">
            <w:pPr>
              <w:pStyle w:val="Balk4"/>
            </w:pPr>
            <w:r w:rsidRPr="00471100">
              <w:rPr>
                <w:lang w:bidi="tr-TR"/>
              </w:rPr>
              <w:t xml:space="preserve">  </w:t>
            </w:r>
            <w:r w:rsidR="00180329" w:rsidRPr="00471100">
              <w:rPr>
                <w:rStyle w:val="Balk2Char"/>
                <w:b/>
                <w:lang w:bidi="tr-TR"/>
              </w:rPr>
              <w:t>YETENEKLER</w:t>
            </w:r>
          </w:p>
          <w:p w:rsidR="00036450" w:rsidRPr="00471100" w:rsidRDefault="00EF7EFD" w:rsidP="00F63063">
            <w:pPr>
              <w:rPr>
                <w:color w:val="FFFFFF"/>
              </w:rPr>
            </w:pPr>
            <w:r w:rsidRPr="00F63063">
              <w:rPr>
                <w:noProof/>
                <w:color w:val="000000"/>
                <w:lang w:eastAsia="tr-TR"/>
              </w:rPr>
              <w:drawing>
                <wp:inline distT="0" distB="0" distL="0" distR="0">
                  <wp:extent cx="3758565" cy="1258570"/>
                  <wp:effectExtent l="0" t="0" r="0" b="0"/>
                  <wp:docPr id="27" name="Grafik 12" descr="yetenek grafiğ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:rsidR="00AB2E0F" w:rsidRDefault="00250C39" w:rsidP="000C45FF">
      <w:pPr>
        <w:tabs>
          <w:tab w:val="left" w:pos="9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İngilizce B1</w:t>
      </w:r>
    </w:p>
    <w:sectPr w:rsidR="00AB2E0F" w:rsidSect="00AE7882">
      <w:headerReference w:type="default" r:id="rId1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A99" w:rsidRDefault="00052A99" w:rsidP="000C45FF">
      <w:r>
        <w:separator/>
      </w:r>
    </w:p>
  </w:endnote>
  <w:endnote w:type="continuationSeparator" w:id="0">
    <w:p w:rsidR="00052A99" w:rsidRDefault="00052A9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A99" w:rsidRDefault="00052A99" w:rsidP="000C45FF">
      <w:r>
        <w:separator/>
      </w:r>
    </w:p>
  </w:footnote>
  <w:footnote w:type="continuationSeparator" w:id="0">
    <w:p w:rsidR="00052A99" w:rsidRDefault="00052A9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EF7EFD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0" b="0"/>
          <wp:wrapNone/>
          <wp:docPr id="1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6130" cy="9991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7"/>
    <w:rsid w:val="00036450"/>
    <w:rsid w:val="00052A99"/>
    <w:rsid w:val="00094499"/>
    <w:rsid w:val="000C45FF"/>
    <w:rsid w:val="000D4A3F"/>
    <w:rsid w:val="000E3FD1"/>
    <w:rsid w:val="00112054"/>
    <w:rsid w:val="00140A9F"/>
    <w:rsid w:val="001525E1"/>
    <w:rsid w:val="00180329"/>
    <w:rsid w:val="0019001F"/>
    <w:rsid w:val="001A74A5"/>
    <w:rsid w:val="001B2ABD"/>
    <w:rsid w:val="001E0391"/>
    <w:rsid w:val="001E1759"/>
    <w:rsid w:val="001F1ECC"/>
    <w:rsid w:val="001F5DEE"/>
    <w:rsid w:val="00213EF6"/>
    <w:rsid w:val="002400EB"/>
    <w:rsid w:val="00250C39"/>
    <w:rsid w:val="00256CF7"/>
    <w:rsid w:val="00270201"/>
    <w:rsid w:val="00281FD5"/>
    <w:rsid w:val="0030481B"/>
    <w:rsid w:val="003156FC"/>
    <w:rsid w:val="003254B5"/>
    <w:rsid w:val="0037121F"/>
    <w:rsid w:val="003A6B7D"/>
    <w:rsid w:val="003B06CA"/>
    <w:rsid w:val="003D6478"/>
    <w:rsid w:val="003F4506"/>
    <w:rsid w:val="004071FC"/>
    <w:rsid w:val="00445947"/>
    <w:rsid w:val="00454394"/>
    <w:rsid w:val="00471100"/>
    <w:rsid w:val="004813B3"/>
    <w:rsid w:val="00492F79"/>
    <w:rsid w:val="00496591"/>
    <w:rsid w:val="004C63E4"/>
    <w:rsid w:val="004D3011"/>
    <w:rsid w:val="005262AC"/>
    <w:rsid w:val="00554B8C"/>
    <w:rsid w:val="005B0F27"/>
    <w:rsid w:val="005E39D5"/>
    <w:rsid w:val="00600670"/>
    <w:rsid w:val="0062123A"/>
    <w:rsid w:val="00637CC7"/>
    <w:rsid w:val="00646E75"/>
    <w:rsid w:val="00650CB0"/>
    <w:rsid w:val="006771D0"/>
    <w:rsid w:val="006C6A44"/>
    <w:rsid w:val="006E18A6"/>
    <w:rsid w:val="00715FCB"/>
    <w:rsid w:val="00743101"/>
    <w:rsid w:val="007775E1"/>
    <w:rsid w:val="007867A0"/>
    <w:rsid w:val="007927F5"/>
    <w:rsid w:val="00802CA0"/>
    <w:rsid w:val="008D65F9"/>
    <w:rsid w:val="009260CD"/>
    <w:rsid w:val="00952C25"/>
    <w:rsid w:val="0098527B"/>
    <w:rsid w:val="009D5878"/>
    <w:rsid w:val="00A0325B"/>
    <w:rsid w:val="00A2118D"/>
    <w:rsid w:val="00AB2E0F"/>
    <w:rsid w:val="00AD76E2"/>
    <w:rsid w:val="00AE7882"/>
    <w:rsid w:val="00B20152"/>
    <w:rsid w:val="00B359E4"/>
    <w:rsid w:val="00B57D98"/>
    <w:rsid w:val="00B70850"/>
    <w:rsid w:val="00BF0C35"/>
    <w:rsid w:val="00C066B6"/>
    <w:rsid w:val="00C37BA1"/>
    <w:rsid w:val="00C4674C"/>
    <w:rsid w:val="00C506CF"/>
    <w:rsid w:val="00C50E9D"/>
    <w:rsid w:val="00C72BED"/>
    <w:rsid w:val="00C9578B"/>
    <w:rsid w:val="00CA42B7"/>
    <w:rsid w:val="00CB0055"/>
    <w:rsid w:val="00D219EE"/>
    <w:rsid w:val="00D2522B"/>
    <w:rsid w:val="00D422DE"/>
    <w:rsid w:val="00D5459D"/>
    <w:rsid w:val="00D57124"/>
    <w:rsid w:val="00D85D4C"/>
    <w:rsid w:val="00D87B3D"/>
    <w:rsid w:val="00D937C9"/>
    <w:rsid w:val="00DA1F4D"/>
    <w:rsid w:val="00DD172A"/>
    <w:rsid w:val="00E25A26"/>
    <w:rsid w:val="00E4381A"/>
    <w:rsid w:val="00E55D74"/>
    <w:rsid w:val="00EB4612"/>
    <w:rsid w:val="00EF7EFD"/>
    <w:rsid w:val="00F5478B"/>
    <w:rsid w:val="00F60274"/>
    <w:rsid w:val="00F63063"/>
    <w:rsid w:val="00F65BBB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789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Meiryo" w:hAnsi="Century Gothic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  <w:lang w:eastAsia="ja-JP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uiPriority w:val="9"/>
    <w:rsid w:val="004D3011"/>
    <w:rPr>
      <w:rFonts w:ascii="Century Gothic" w:eastAsia="Meiryo" w:hAnsi="Century Gothic" w:cs="Times New Roman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/>
      <w:sz w:val="96"/>
      <w:szCs w:val="76"/>
    </w:rPr>
  </w:style>
  <w:style w:type="character" w:customStyle="1" w:styleId="KonuBalChar">
    <w:name w:val="Konu Başlığı Char"/>
    <w:link w:val="KonuBal"/>
    <w:uiPriority w:val="10"/>
    <w:rsid w:val="001B2ABD"/>
    <w:rPr>
      <w:caps/>
      <w:color w:val="000000"/>
      <w:sz w:val="96"/>
      <w:szCs w:val="76"/>
    </w:rPr>
  </w:style>
  <w:style w:type="character" w:styleId="Vurgu">
    <w:name w:val="Emphasis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link w:val="Balk1"/>
    <w:uiPriority w:val="9"/>
    <w:rsid w:val="00AD76E2"/>
    <w:rPr>
      <w:rFonts w:ascii="Century Gothic" w:eastAsia="Meiryo" w:hAnsi="Century Gothic" w:cs="Times New Roman"/>
      <w:color w:val="548AB7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link w:val="Tarih"/>
    <w:uiPriority w:val="99"/>
    <w:rsid w:val="00036450"/>
    <w:rPr>
      <w:sz w:val="18"/>
      <w:szCs w:val="22"/>
    </w:rPr>
  </w:style>
  <w:style w:type="character" w:styleId="Kpr">
    <w:name w:val="Hyperlink"/>
    <w:uiPriority w:val="99"/>
    <w:unhideWhenUsed/>
    <w:rsid w:val="00281FD5"/>
    <w:rPr>
      <w:color w:val="B85A22"/>
      <w:u w:val="single"/>
    </w:rPr>
  </w:style>
  <w:style w:type="character" w:customStyle="1" w:styleId="UnresolvedMention">
    <w:name w:val="Unresolved Mention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link w:val="Altyaz"/>
    <w:uiPriority w:val="11"/>
    <w:rsid w:val="001B2ABD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link w:val="Balk3"/>
    <w:uiPriority w:val="9"/>
    <w:rsid w:val="00D5459D"/>
    <w:rPr>
      <w:rFonts w:ascii="Century Gothic" w:eastAsia="Meiryo" w:hAnsi="Century Gothic" w:cs="Times New Roman"/>
      <w:b/>
      <w:caps/>
      <w:color w:val="548AB7"/>
      <w:sz w:val="22"/>
    </w:rPr>
  </w:style>
  <w:style w:type="character" w:customStyle="1" w:styleId="Balk4Char">
    <w:name w:val="Başlık 4 Char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92F7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G&#252;rkan\Desktop\S&#305;zma_Testine_Giri&#351;-Sertifika_329043.pdf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github.com/Grknaky16" TargetMode="Externa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hyperlink" Target="Introduction_to_Cybersecurity_Badge20230213-28-u4uqy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rkn.ak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&#252;rkan\Desktop\Python_Programlama___2-Sertifika_329093.pdf" TargetMode="External"/><Relationship Id="rId10" Type="http://schemas.openxmlformats.org/officeDocument/2006/relationships/hyperlink" Target="https://www.linkedin.com/in/gurkan-akay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file:///C:\Users\G&#252;rkan\Desktop\Python_Programlama___1-Sertifika_32908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rkan\AppData\Roaming\Microsoft\&#350;ablonlar\Mavi%20gri%20&#246;zge&#231;mi&#351;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al__ma_Sayfas_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50%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2ED-4356-98A5-3AB016CED99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75%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2ED-4356-98A5-3AB016CED991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Linux</c:v>
                </c:pt>
                <c:pt idx="1">
                  <c:v>Javascript</c:v>
                </c:pt>
                <c:pt idx="2">
                  <c:v>C#</c:v>
                </c:pt>
                <c:pt idx="3">
                  <c:v>CSS</c:v>
                </c:pt>
                <c:pt idx="4">
                  <c:v>HTML</c:v>
                </c:pt>
                <c:pt idx="5">
                  <c:v>Python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0.5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ED-4356-98A5-3AB016CED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1118774095"/>
        <c:axId val="1"/>
      </c:barChart>
      <c:catAx>
        <c:axId val="11187740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7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1"/>
        </c:scaling>
        <c:delete val="1"/>
        <c:axPos val="b"/>
        <c:numFmt formatCode="General" sourceLinked="1"/>
        <c:majorTickMark val="out"/>
        <c:minorTickMark val="none"/>
        <c:tickLblPos val="nextTo"/>
        <c:crossAx val="1118774095"/>
        <c:crosses val="autoZero"/>
        <c:crossBetween val="between"/>
        <c:majorUnit val="0.25"/>
      </c:valAx>
      <c:spPr>
        <a:noFill/>
        <a:ln w="25406">
          <a:noFill/>
        </a:ln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tr-TR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27596-75B2-4966-AD3D-1172C7FA15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gri özgeçmiş.dotx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Links>
    <vt:vector size="36" baseType="variant">
      <vt:variant>
        <vt:i4>4653286</vt:i4>
      </vt:variant>
      <vt:variant>
        <vt:i4>15</vt:i4>
      </vt:variant>
      <vt:variant>
        <vt:i4>0</vt:i4>
      </vt:variant>
      <vt:variant>
        <vt:i4>5</vt:i4>
      </vt:variant>
      <vt:variant>
        <vt:lpwstr>C:\Users\Gürkan\Desktop\Python_Programlama___2-Sertifika_329093.pdf</vt:lpwstr>
      </vt:variant>
      <vt:variant>
        <vt:lpwstr/>
      </vt:variant>
      <vt:variant>
        <vt:i4>4522215</vt:i4>
      </vt:variant>
      <vt:variant>
        <vt:i4>12</vt:i4>
      </vt:variant>
      <vt:variant>
        <vt:i4>0</vt:i4>
      </vt:variant>
      <vt:variant>
        <vt:i4>5</vt:i4>
      </vt:variant>
      <vt:variant>
        <vt:lpwstr>C:\Users\Gürkan\Desktop\Python_Programlama___1-Sertifika_329082.pdf</vt:lpwstr>
      </vt:variant>
      <vt:variant>
        <vt:lpwstr/>
      </vt:variant>
      <vt:variant>
        <vt:i4>23724349</vt:i4>
      </vt:variant>
      <vt:variant>
        <vt:i4>9</vt:i4>
      </vt:variant>
      <vt:variant>
        <vt:i4>0</vt:i4>
      </vt:variant>
      <vt:variant>
        <vt:i4>5</vt:i4>
      </vt:variant>
      <vt:variant>
        <vt:lpwstr>Sızma_Testine_Giriş-Sertifika_329043.pdf</vt:lpwstr>
      </vt:variant>
      <vt:variant>
        <vt:lpwstr/>
      </vt:variant>
      <vt:variant>
        <vt:i4>6160398</vt:i4>
      </vt:variant>
      <vt:variant>
        <vt:i4>6</vt:i4>
      </vt:variant>
      <vt:variant>
        <vt:i4>0</vt:i4>
      </vt:variant>
      <vt:variant>
        <vt:i4>5</vt:i4>
      </vt:variant>
      <vt:variant>
        <vt:lpwstr>https://github.com/Grknaky16</vt:lpwstr>
      </vt:variant>
      <vt:variant>
        <vt:lpwstr/>
      </vt:variant>
      <vt:variant>
        <vt:i4>3014727</vt:i4>
      </vt:variant>
      <vt:variant>
        <vt:i4>3</vt:i4>
      </vt:variant>
      <vt:variant>
        <vt:i4>0</vt:i4>
      </vt:variant>
      <vt:variant>
        <vt:i4>5</vt:i4>
      </vt:variant>
      <vt:variant>
        <vt:lpwstr>mailto:grkn.aky@gmail.com</vt:lpwstr>
      </vt:variant>
      <vt:variant>
        <vt:lpwstr/>
      </vt:variant>
      <vt:variant>
        <vt:i4>5701637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https://www.linkedin.com/in/gurkan-akay/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2023-02-02T23:59:00Z</dcterms:created>
  <dcterms:modified xsi:type="dcterms:W3CDTF">2023-02-13T17:43:00Z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