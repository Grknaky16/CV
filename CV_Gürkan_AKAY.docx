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5B0F27" w:rsidP="005B0F27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710209" cy="2143354"/>
                  <wp:effectExtent l="0" t="0" r="4445" b="9525"/>
                  <wp:docPr id="1" name="Resim 1" descr="C:\Users\Gürkan\AppData\Local\Microsoft\Windows\INetCache\Content.Word\Resm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Gürkan\AppData\Local\Microsoft\Windows\INetCache\Content.Word\Resm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209" cy="214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Default="005B0F27" w:rsidP="001B2ABD">
            <w:pPr>
              <w:pStyle w:val="KonuBal"/>
            </w:pPr>
            <w:r>
              <w:t>Gürkan AKAY</w:t>
            </w:r>
          </w:p>
          <w:p w:rsidR="001B2ABD" w:rsidRDefault="005B0F27" w:rsidP="005B0F27">
            <w:pPr>
              <w:pStyle w:val="Altyaz"/>
            </w:pPr>
            <w:r>
              <w:rPr>
                <w:spacing w:val="0"/>
                <w:w w:val="100"/>
              </w:rPr>
              <w:t>Yazılım Mühendisi</w:t>
            </w:r>
          </w:p>
        </w:tc>
      </w:tr>
      <w:tr w:rsidR="001B2ABD" w:rsidTr="00AE7882">
        <w:tc>
          <w:tcPr>
            <w:tcW w:w="3600" w:type="dxa"/>
          </w:tcPr>
          <w:sdt>
            <w:sdtPr>
              <w:id w:val="-1711873194"/>
              <w:placeholder>
                <w:docPart w:val="8CDAA78614CA45BD8C6E9A89B56EB03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Balk3"/>
                </w:pPr>
                <w:r w:rsidRPr="00D5459D">
                  <w:rPr>
                    <w:lang w:bidi="tr-TR"/>
                  </w:rPr>
                  <w:t>Profil</w:t>
                </w:r>
              </w:p>
            </w:sdtContent>
          </w:sdt>
          <w:p w:rsidR="00036450" w:rsidRDefault="00BF0C35" w:rsidP="00BF0C35">
            <w:r>
              <w:t>24 yaşındayım. Araştırmayı öğrenmeyi seven birisiyim. Yazılım alanındaki gelişmeleri elimden geldiğince takip ediyorum</w:t>
            </w:r>
            <w:r w:rsidR="00D85D4C">
              <w:t xml:space="preserve"> ve kendimi geliştirmeye çalışıyorum</w:t>
            </w:r>
            <w:r>
              <w:t xml:space="preserve">. Yapay </w:t>
            </w:r>
            <w:proofErr w:type="gramStart"/>
            <w:r>
              <w:t>zeka</w:t>
            </w:r>
            <w:proofErr w:type="gramEnd"/>
            <w:r>
              <w:t xml:space="preserve"> ve siber güvenlik alanlarında ilgiliyim.</w:t>
            </w:r>
          </w:p>
          <w:p w:rsidR="00036450" w:rsidRDefault="00036450" w:rsidP="00036450"/>
          <w:sdt>
            <w:sdtPr>
              <w:id w:val="-1954003311"/>
              <w:placeholder>
                <w:docPart w:val="B0BC80A34A234F9FAA4D09EA4C45C7A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sdt>
            <w:sdtPr>
              <w:id w:val="1111563247"/>
              <w:placeholder>
                <w:docPart w:val="6E5929E72BB24BD69A85C363FC829CF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tr-TR"/>
                  </w:rPr>
                  <w:t>TELEFON:</w:t>
                </w:r>
              </w:p>
            </w:sdtContent>
          </w:sdt>
          <w:p w:rsidR="004D3011" w:rsidRDefault="00BF0C35" w:rsidP="004D3011">
            <w:r>
              <w:t>05370100113</w:t>
            </w:r>
          </w:p>
          <w:p w:rsidR="004D3011" w:rsidRPr="004D3011" w:rsidRDefault="004D3011" w:rsidP="004D3011"/>
          <w:p w:rsidR="004D3011" w:rsidRDefault="00BF0C35" w:rsidP="004D3011">
            <w:proofErr w:type="spellStart"/>
            <w:r w:rsidRPr="00BF0C35">
              <w:t>LinkedIn</w:t>
            </w:r>
            <w:proofErr w:type="spellEnd"/>
            <w:r>
              <w:t>:</w:t>
            </w:r>
          </w:p>
          <w:p w:rsidR="004D3011" w:rsidRDefault="00BF0C35" w:rsidP="004D3011">
            <w:hyperlink r:id="rId10" w:history="1">
              <w:r w:rsidRPr="00264029">
                <w:rPr>
                  <w:rStyle w:val="Kpr"/>
                </w:rPr>
                <w:t>https://www.linkedin.com/in/gurkan-akay/</w:t>
              </w:r>
            </w:hyperlink>
          </w:p>
          <w:p w:rsidR="00BF0C35" w:rsidRDefault="00BF0C35" w:rsidP="004D3011"/>
          <w:sdt>
            <w:sdtPr>
              <w:id w:val="-240260293"/>
              <w:placeholder>
                <w:docPart w:val="F2CFEE644D084854926B4F0EF9A2219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tr-TR"/>
                  </w:rPr>
                  <w:t>E-POSTA:</w:t>
                </w:r>
              </w:p>
            </w:sdtContent>
          </w:sdt>
          <w:p w:rsidR="00036450" w:rsidRDefault="00650CB0" w:rsidP="004D3011">
            <w:hyperlink r:id="rId11" w:history="1">
              <w:r w:rsidRPr="00264029">
                <w:rPr>
                  <w:rStyle w:val="Kpr"/>
                </w:rPr>
                <w:t>grkn.aky@gmail.com</w:t>
              </w:r>
            </w:hyperlink>
          </w:p>
          <w:p w:rsidR="00650CB0" w:rsidRDefault="00650CB0" w:rsidP="004D3011"/>
          <w:p w:rsidR="00650CB0" w:rsidRDefault="00650CB0" w:rsidP="00650CB0">
            <w:r>
              <w:t>Github:</w:t>
            </w:r>
          </w:p>
          <w:p w:rsidR="00650CB0" w:rsidRDefault="00650CB0" w:rsidP="00650CB0">
            <w:hyperlink r:id="rId12" w:history="1">
              <w:r w:rsidRPr="00264029">
                <w:rPr>
                  <w:rStyle w:val="Kpr"/>
                </w:rPr>
                <w:t>https://github.com/Grknaky16</w:t>
              </w:r>
            </w:hyperlink>
          </w:p>
          <w:p w:rsidR="00650CB0" w:rsidRPr="00E4381A" w:rsidRDefault="00650CB0" w:rsidP="004D3011">
            <w:pPr>
              <w:rPr>
                <w:rStyle w:val="Kpr"/>
              </w:rPr>
            </w:pPr>
          </w:p>
          <w:sdt>
            <w:sdtPr>
              <w:id w:val="-1444214663"/>
              <w:placeholder>
                <w:docPart w:val="C17CA38EC80C4C959352FEF70DE11B0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Hobiler</w:t>
                </w:r>
              </w:p>
            </w:sdtContent>
          </w:sdt>
          <w:p w:rsidR="004D3011" w:rsidRDefault="00BF0C35" w:rsidP="004D3011">
            <w:proofErr w:type="spellStart"/>
            <w:r>
              <w:t>Fitness</w:t>
            </w:r>
            <w:proofErr w:type="spellEnd"/>
          </w:p>
          <w:p w:rsidR="004D3011" w:rsidRDefault="00BF0C35" w:rsidP="004D3011">
            <w:r>
              <w:t>Yüzmek</w:t>
            </w:r>
          </w:p>
          <w:p w:rsidR="004D3011" w:rsidRDefault="00BF0C35" w:rsidP="004D3011">
            <w:r>
              <w:t>Müzik Dinlemek</w:t>
            </w:r>
          </w:p>
          <w:p w:rsidR="004D3011" w:rsidRPr="004D3011" w:rsidRDefault="00BF0C35" w:rsidP="00BF0C35">
            <w:r>
              <w:t>Dizi, film izlemek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035C2BCC5CC145D197D7BFB00CE1473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Balk2"/>
                </w:pPr>
                <w:r w:rsidRPr="00036450">
                  <w:rPr>
                    <w:lang w:bidi="tr-TR"/>
                  </w:rPr>
                  <w:t>EĞİTİM</w:t>
                </w:r>
              </w:p>
            </w:sdtContent>
          </w:sdt>
          <w:p w:rsidR="00036450" w:rsidRPr="00036450" w:rsidRDefault="005B0F27" w:rsidP="00B359E4">
            <w:pPr>
              <w:pStyle w:val="Balk4"/>
            </w:pPr>
            <w:r>
              <w:t xml:space="preserve">Nuri Nihat </w:t>
            </w:r>
            <w:proofErr w:type="spellStart"/>
            <w:r>
              <w:t>Aslanoba</w:t>
            </w:r>
            <w:proofErr w:type="spellEnd"/>
            <w:r>
              <w:t xml:space="preserve"> Anadolu Lisesi</w:t>
            </w:r>
          </w:p>
          <w:p w:rsidR="00036450" w:rsidRPr="00B359E4" w:rsidRDefault="005B0F27" w:rsidP="00B359E4">
            <w:pPr>
              <w:pStyle w:val="Tarih"/>
            </w:pPr>
            <w:r>
              <w:t>2012</w:t>
            </w:r>
            <w:r w:rsidR="00036450" w:rsidRPr="00B359E4">
              <w:rPr>
                <w:lang w:bidi="tr-TR"/>
              </w:rPr>
              <w:t xml:space="preserve"> - </w:t>
            </w:r>
            <w:r>
              <w:t>2016</w:t>
            </w:r>
          </w:p>
          <w:p w:rsidR="00036450" w:rsidRDefault="00036450" w:rsidP="00036450"/>
          <w:p w:rsidR="00036450" w:rsidRPr="00B359E4" w:rsidRDefault="005B0F27" w:rsidP="00B359E4">
            <w:pPr>
              <w:pStyle w:val="Balk4"/>
            </w:pPr>
            <w:r>
              <w:t>Fırat Üniversitesi</w:t>
            </w:r>
            <w:r w:rsidR="00492F79">
              <w:t xml:space="preserve"> – Yazılım Mühendisliği </w:t>
            </w:r>
          </w:p>
          <w:p w:rsidR="00036450" w:rsidRPr="00B359E4" w:rsidRDefault="005B0F27" w:rsidP="00B359E4">
            <w:pPr>
              <w:pStyle w:val="Tarih"/>
            </w:pPr>
            <w:r>
              <w:t>2016</w:t>
            </w:r>
            <w:r w:rsidR="00036450" w:rsidRPr="00B359E4">
              <w:rPr>
                <w:lang w:bidi="tr-TR"/>
              </w:rPr>
              <w:t xml:space="preserve"> - </w:t>
            </w:r>
            <w:r>
              <w:t>Halen</w:t>
            </w:r>
          </w:p>
          <w:p w:rsidR="00036450" w:rsidRDefault="00BF0C35" w:rsidP="00036450">
            <w:r>
              <w:t>Genel Not Ortalaması (GNO): 3.06</w:t>
            </w:r>
          </w:p>
          <w:sdt>
            <w:sdtPr>
              <w:id w:val="1001553383"/>
              <w:placeholder>
                <w:docPart w:val="BF38F55B495240AEACF0503A981A221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Balk2"/>
                </w:pPr>
                <w:r w:rsidRPr="00036450">
                  <w:rPr>
                    <w:lang w:bidi="tr-TR"/>
                  </w:rPr>
                  <w:t>İŞ TECRÜBESİ</w:t>
                </w:r>
              </w:p>
            </w:sdtContent>
          </w:sdt>
          <w:p w:rsidR="00036450" w:rsidRDefault="00BF0C35" w:rsidP="00B359E4">
            <w:pPr>
              <w:pStyle w:val="Balk4"/>
              <w:rPr>
                <w:bCs/>
              </w:rPr>
            </w:pPr>
            <w:proofErr w:type="spellStart"/>
            <w:r w:rsidRPr="00BF0C35">
              <w:t>Kriptarium</w:t>
            </w:r>
            <w:proofErr w:type="spellEnd"/>
            <w:r w:rsidRPr="00BF0C35">
              <w:t xml:space="preserve"> Ar-Ge Yazılım Danışmanlık Savunma Sanayi ve Ticaret Ltd. Şti.</w:t>
            </w:r>
            <w:r w:rsidR="00036450" w:rsidRPr="00036450">
              <w:rPr>
                <w:lang w:bidi="tr-TR"/>
              </w:rPr>
              <w:t xml:space="preserve">  </w:t>
            </w:r>
            <w:r w:rsidR="000D4A3F">
              <w:rPr>
                <w:lang w:bidi="tr-TR"/>
              </w:rPr>
              <w:t xml:space="preserve">- </w:t>
            </w:r>
            <w:r>
              <w:t>Siber Güvenlik Elemanı</w:t>
            </w:r>
          </w:p>
          <w:p w:rsidR="00036450" w:rsidRPr="00036450" w:rsidRDefault="00BF0C35" w:rsidP="00B359E4">
            <w:pPr>
              <w:pStyle w:val="Tarih"/>
            </w:pPr>
            <w:r>
              <w:t xml:space="preserve">07.2022 </w:t>
            </w:r>
            <w:r w:rsidR="00036450" w:rsidRPr="00036450">
              <w:rPr>
                <w:lang w:bidi="tr-TR"/>
              </w:rPr>
              <w:t>–</w:t>
            </w:r>
            <w:r>
              <w:rPr>
                <w:lang w:bidi="tr-TR"/>
              </w:rPr>
              <w:t xml:space="preserve"> </w:t>
            </w:r>
            <w:r>
              <w:t>09.2022</w:t>
            </w:r>
            <w:r w:rsidR="00454394">
              <w:t xml:space="preserve"> (Staj)</w:t>
            </w:r>
            <w:bookmarkStart w:id="0" w:name="_GoBack"/>
            <w:bookmarkEnd w:id="0"/>
          </w:p>
          <w:p w:rsidR="00036450" w:rsidRDefault="00BF0C35" w:rsidP="00036450">
            <w:r>
              <w:t>Sistemi test ederek açıkların tespiti ve bildirilmesi.</w:t>
            </w:r>
            <w:r w:rsidR="00036450" w:rsidRPr="00036450">
              <w:rPr>
                <w:lang w:bidi="tr-TR"/>
              </w:rPr>
              <w:t xml:space="preserve"> </w:t>
            </w:r>
          </w:p>
          <w:p w:rsidR="004D3011" w:rsidRDefault="004D3011" w:rsidP="00036450"/>
          <w:p w:rsidR="00BF0C35" w:rsidRDefault="00BF0C35" w:rsidP="00BF0C35">
            <w:pPr>
              <w:pStyle w:val="Balk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Deneyimler</w:t>
            </w:r>
          </w:p>
          <w:p w:rsidR="00BF0C35" w:rsidRPr="0098527B" w:rsidRDefault="00492F79" w:rsidP="00036450">
            <w:pPr>
              <w:rPr>
                <w:szCs w:val="18"/>
              </w:rPr>
            </w:pPr>
            <w:r w:rsidRPr="0098527B">
              <w:rPr>
                <w:szCs w:val="18"/>
              </w:rPr>
              <w:t>-</w:t>
            </w:r>
            <w:r w:rsidRPr="0098527B">
              <w:rPr>
                <w:szCs w:val="18"/>
                <w:shd w:val="clear" w:color="auto" w:fill="FFFFFF"/>
              </w:rPr>
              <w:t xml:space="preserve"> </w:t>
            </w:r>
            <w:r w:rsidRPr="0098527B">
              <w:rPr>
                <w:szCs w:val="18"/>
                <w:shd w:val="clear" w:color="auto" w:fill="FFFFFF"/>
              </w:rPr>
              <w:t xml:space="preserve">Yapay </w:t>
            </w:r>
            <w:proofErr w:type="gramStart"/>
            <w:r w:rsidRPr="0098527B">
              <w:rPr>
                <w:szCs w:val="18"/>
                <w:shd w:val="clear" w:color="auto" w:fill="FFFFFF"/>
              </w:rPr>
              <w:t>zeka</w:t>
            </w:r>
            <w:proofErr w:type="gramEnd"/>
            <w:r w:rsidRPr="0098527B">
              <w:rPr>
                <w:szCs w:val="18"/>
                <w:shd w:val="clear" w:color="auto" w:fill="FFFFFF"/>
              </w:rPr>
              <w:t xml:space="preserve"> ile bitki yaprak</w:t>
            </w:r>
            <w:r w:rsidRPr="0098527B">
              <w:rPr>
                <w:szCs w:val="18"/>
                <w:shd w:val="clear" w:color="auto" w:fill="FFFFFF"/>
              </w:rPr>
              <w:t xml:space="preserve">larından hastalık tespiti yapan </w:t>
            </w:r>
            <w:r w:rsidRPr="0098527B">
              <w:rPr>
                <w:szCs w:val="18"/>
                <w:shd w:val="clear" w:color="auto" w:fill="FFFFFF"/>
              </w:rPr>
              <w:t>program.</w:t>
            </w:r>
          </w:p>
          <w:p w:rsidR="00492F79" w:rsidRPr="0098527B" w:rsidRDefault="00492F79" w:rsidP="00492F7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/>
                <w:sz w:val="18"/>
                <w:szCs w:val="18"/>
              </w:rPr>
            </w:pPr>
            <w:r w:rsidRPr="0098527B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Python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ile araç tanıma, sınıflandır</w:t>
            </w:r>
            <w:r w:rsidRPr="0098527B">
              <w:rPr>
                <w:rFonts w:asciiTheme="minorHAnsi" w:hAnsiTheme="minorHAnsi"/>
                <w:sz w:val="18"/>
                <w:szCs w:val="18"/>
              </w:rPr>
              <w:t xml:space="preserve">ma ve veri görselleştirme yapan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gui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uygulaması.</w:t>
            </w:r>
          </w:p>
          <w:p w:rsidR="00492F79" w:rsidRPr="0098527B" w:rsidRDefault="00492F79" w:rsidP="00492F7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/>
                <w:sz w:val="18"/>
                <w:szCs w:val="18"/>
              </w:rPr>
            </w:pPr>
            <w:r w:rsidRPr="0098527B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Keylogger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Yazılım</w:t>
            </w:r>
          </w:p>
          <w:p w:rsidR="00492F79" w:rsidRPr="0098527B" w:rsidRDefault="00492F79" w:rsidP="00492F79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/>
                <w:sz w:val="18"/>
                <w:szCs w:val="18"/>
              </w:rPr>
            </w:pPr>
            <w:r w:rsidRPr="0098527B"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 w:rsidRPr="0098527B">
              <w:rPr>
                <w:rFonts w:asciiTheme="minorHAnsi" w:hAnsiTheme="minorHAnsi"/>
                <w:sz w:val="18"/>
                <w:szCs w:val="18"/>
              </w:rPr>
              <w:t>Arduino</w:t>
            </w:r>
            <w:proofErr w:type="spellEnd"/>
            <w:r w:rsidRPr="0098527B">
              <w:rPr>
                <w:rFonts w:asciiTheme="minorHAnsi" w:hAnsiTheme="minorHAnsi"/>
                <w:sz w:val="18"/>
                <w:szCs w:val="18"/>
              </w:rPr>
              <w:t xml:space="preserve"> ile hırsız alarm sistemi.</w:t>
            </w:r>
          </w:p>
          <w:p w:rsidR="00BF0C35" w:rsidRDefault="00BF0C35" w:rsidP="00036450"/>
          <w:p w:rsidR="00BF0C35" w:rsidRDefault="00BF0C35" w:rsidP="00036450"/>
          <w:p w:rsidR="004D3011" w:rsidRPr="00BF0C35" w:rsidRDefault="004D3011" w:rsidP="00BF0C35">
            <w:pPr>
              <w:pStyle w:val="Balk4"/>
              <w:rPr>
                <w:bCs/>
              </w:rPr>
            </w:pPr>
          </w:p>
          <w:p w:rsidR="00036450" w:rsidRDefault="004D3011" w:rsidP="00BF0C35">
            <w:pPr>
              <w:pStyle w:val="Balk4"/>
            </w:pPr>
            <w:r w:rsidRPr="004D3011">
              <w:rPr>
                <w:lang w:bidi="tr-TR"/>
              </w:rPr>
              <w:t xml:space="preserve">  </w:t>
            </w:r>
            <w:sdt>
              <w:sdtPr>
                <w:id w:val="1669594239"/>
                <w:placeholder>
                  <w:docPart w:val="4C7CBCD0C01A4E2B9D7DBE21D7D5AFFC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Balk2Char"/>
                    <w:b/>
                    <w:lang w:bidi="tr-TR"/>
                  </w:rPr>
                  <w:t>YETENEKLER</w:t>
                </w:r>
              </w:sdtContent>
            </w:sdt>
          </w:p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tr-TR"/>
              </w:rPr>
              <w:drawing>
                <wp:inline distT="0" distB="0" distL="0" distR="0" wp14:anchorId="5AFFFF85" wp14:editId="311011BE">
                  <wp:extent cx="3756660" cy="1257300"/>
                  <wp:effectExtent l="0" t="0" r="0" b="0"/>
                  <wp:docPr id="12" name="Grafik 12" descr="yetenek grafiği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43117B" w:rsidRDefault="00270201" w:rsidP="000C45FF">
      <w:pPr>
        <w:tabs>
          <w:tab w:val="left" w:pos="990"/>
        </w:tabs>
      </w:pPr>
    </w:p>
    <w:sectPr w:rsidR="0043117B" w:rsidSect="00AE7882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01" w:rsidRDefault="00270201" w:rsidP="000C45FF">
      <w:r>
        <w:separator/>
      </w:r>
    </w:p>
  </w:endnote>
  <w:endnote w:type="continuationSeparator" w:id="0">
    <w:p w:rsidR="00270201" w:rsidRDefault="002702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01" w:rsidRDefault="00270201" w:rsidP="000C45FF">
      <w:r>
        <w:separator/>
      </w:r>
    </w:p>
  </w:footnote>
  <w:footnote w:type="continuationSeparator" w:id="0">
    <w:p w:rsidR="00270201" w:rsidRDefault="002702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7"/>
    <w:rsid w:val="00036450"/>
    <w:rsid w:val="00094499"/>
    <w:rsid w:val="000C45FF"/>
    <w:rsid w:val="000D4A3F"/>
    <w:rsid w:val="000E3FD1"/>
    <w:rsid w:val="00112054"/>
    <w:rsid w:val="00140A9F"/>
    <w:rsid w:val="001525E1"/>
    <w:rsid w:val="00180329"/>
    <w:rsid w:val="0019001F"/>
    <w:rsid w:val="001A74A5"/>
    <w:rsid w:val="001B2ABD"/>
    <w:rsid w:val="001E0391"/>
    <w:rsid w:val="001E1759"/>
    <w:rsid w:val="001F1ECC"/>
    <w:rsid w:val="001F5DEE"/>
    <w:rsid w:val="002400EB"/>
    <w:rsid w:val="00256CF7"/>
    <w:rsid w:val="00270201"/>
    <w:rsid w:val="00281FD5"/>
    <w:rsid w:val="0030481B"/>
    <w:rsid w:val="003156FC"/>
    <w:rsid w:val="003254B5"/>
    <w:rsid w:val="0037121F"/>
    <w:rsid w:val="003A6B7D"/>
    <w:rsid w:val="003B06CA"/>
    <w:rsid w:val="003F4506"/>
    <w:rsid w:val="004071FC"/>
    <w:rsid w:val="00445947"/>
    <w:rsid w:val="00454394"/>
    <w:rsid w:val="004813B3"/>
    <w:rsid w:val="00492F79"/>
    <w:rsid w:val="00496591"/>
    <w:rsid w:val="004C63E4"/>
    <w:rsid w:val="004D3011"/>
    <w:rsid w:val="005262AC"/>
    <w:rsid w:val="00554B8C"/>
    <w:rsid w:val="005B0F27"/>
    <w:rsid w:val="005E39D5"/>
    <w:rsid w:val="00600670"/>
    <w:rsid w:val="0062123A"/>
    <w:rsid w:val="00637CC7"/>
    <w:rsid w:val="00646E75"/>
    <w:rsid w:val="00650CB0"/>
    <w:rsid w:val="006771D0"/>
    <w:rsid w:val="006E18A6"/>
    <w:rsid w:val="00715FCB"/>
    <w:rsid w:val="00743101"/>
    <w:rsid w:val="007775E1"/>
    <w:rsid w:val="007867A0"/>
    <w:rsid w:val="007927F5"/>
    <w:rsid w:val="00802CA0"/>
    <w:rsid w:val="008D65F9"/>
    <w:rsid w:val="009260CD"/>
    <w:rsid w:val="00952C25"/>
    <w:rsid w:val="0098527B"/>
    <w:rsid w:val="00A0325B"/>
    <w:rsid w:val="00A2118D"/>
    <w:rsid w:val="00AD76E2"/>
    <w:rsid w:val="00AE7882"/>
    <w:rsid w:val="00B20152"/>
    <w:rsid w:val="00B359E4"/>
    <w:rsid w:val="00B57D98"/>
    <w:rsid w:val="00B70850"/>
    <w:rsid w:val="00BF0C35"/>
    <w:rsid w:val="00C066B6"/>
    <w:rsid w:val="00C37BA1"/>
    <w:rsid w:val="00C4674C"/>
    <w:rsid w:val="00C506CF"/>
    <w:rsid w:val="00C72BED"/>
    <w:rsid w:val="00C9578B"/>
    <w:rsid w:val="00CA42B7"/>
    <w:rsid w:val="00CB0055"/>
    <w:rsid w:val="00D219EE"/>
    <w:rsid w:val="00D2522B"/>
    <w:rsid w:val="00D422DE"/>
    <w:rsid w:val="00D5459D"/>
    <w:rsid w:val="00D57124"/>
    <w:rsid w:val="00D85D4C"/>
    <w:rsid w:val="00D87B3D"/>
    <w:rsid w:val="00D937C9"/>
    <w:rsid w:val="00DA1F4D"/>
    <w:rsid w:val="00DD172A"/>
    <w:rsid w:val="00E25A26"/>
    <w:rsid w:val="00E4381A"/>
    <w:rsid w:val="00E55D74"/>
    <w:rsid w:val="00EB4612"/>
    <w:rsid w:val="00F5478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2F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Grknaky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rkn.aky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gurkan-akay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rkan\AppData\Roaming\Microsoft\&#350;ablonlar\Mavi%20gri%20&#246;zge&#231;mi&#35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74C-41C1-BE33-EC1EB81D45A3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66DCBD7C-1E49-4263-BD0F-1400E23C0B35}" type="VALUE">
                      <a:rPr lang="en-US"/>
                      <a:pPr/>
                      <a:t>[DEĞER]</a:t>
                    </a:fld>
                    <a:endParaRPr lang="tr-TR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058E-4FB1-9C9D-97F122D5F6E7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Linux</c:v>
                </c:pt>
                <c:pt idx="1">
                  <c:v>Javascript</c:v>
                </c:pt>
                <c:pt idx="2">
                  <c:v>C#</c:v>
                </c:pt>
                <c:pt idx="3">
                  <c:v>CSS</c:v>
                </c:pt>
                <c:pt idx="4">
                  <c:v>HTML</c:v>
                </c:pt>
                <c:pt idx="5">
                  <c:v>Python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0.5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DAA78614CA45BD8C6E9A89B56EB0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676E0A-96A5-4AFE-AA3D-8AC7CA372094}"/>
      </w:docPartPr>
      <w:docPartBody>
        <w:p w:rsidR="00000000" w:rsidRDefault="00CB5741">
          <w:pPr>
            <w:pStyle w:val="8CDAA78614CA45BD8C6E9A89B56EB030"/>
          </w:pPr>
          <w:r w:rsidRPr="00D5459D">
            <w:rPr>
              <w:lang w:bidi="tr-TR"/>
            </w:rPr>
            <w:t>Profil</w:t>
          </w:r>
        </w:p>
      </w:docPartBody>
    </w:docPart>
    <w:docPart>
      <w:docPartPr>
        <w:name w:val="B0BC80A34A234F9FAA4D09EA4C45C7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514611-DCDE-45A6-B8F7-80BD18FCFD9E}"/>
      </w:docPartPr>
      <w:docPartBody>
        <w:p w:rsidR="00000000" w:rsidRDefault="00CB5741">
          <w:pPr>
            <w:pStyle w:val="B0BC80A34A234F9FAA4D09EA4C45C7A3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6E5929E72BB24BD69A85C363FC829C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9026F6-3F87-4458-98E8-19E5E16FF567}"/>
      </w:docPartPr>
      <w:docPartBody>
        <w:p w:rsidR="00000000" w:rsidRDefault="00CB5741">
          <w:pPr>
            <w:pStyle w:val="6E5929E72BB24BD69A85C363FC829CF8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F2CFEE644D084854926B4F0EF9A221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A54E12-209F-4F79-9C15-D1DAC65CDDDE}"/>
      </w:docPartPr>
      <w:docPartBody>
        <w:p w:rsidR="00000000" w:rsidRDefault="00CB5741">
          <w:pPr>
            <w:pStyle w:val="F2CFEE644D084854926B4F0EF9A2219D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C17CA38EC80C4C959352FEF70DE11B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9CAE94-89AE-4835-B5B0-56BD1E2E5592}"/>
      </w:docPartPr>
      <w:docPartBody>
        <w:p w:rsidR="00000000" w:rsidRDefault="00CB5741">
          <w:pPr>
            <w:pStyle w:val="C17CA38EC80C4C959352FEF70DE11B05"/>
          </w:pPr>
          <w:r w:rsidRPr="00CB0055">
            <w:rPr>
              <w:lang w:bidi="tr-TR"/>
            </w:rPr>
            <w:t>Hobiler</w:t>
          </w:r>
        </w:p>
      </w:docPartBody>
    </w:docPart>
    <w:docPart>
      <w:docPartPr>
        <w:name w:val="035C2BCC5CC145D197D7BFB00CE147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F35A18-67D6-4E22-9F07-E0A999D4EE06}"/>
      </w:docPartPr>
      <w:docPartBody>
        <w:p w:rsidR="00000000" w:rsidRDefault="00CB5741">
          <w:pPr>
            <w:pStyle w:val="035C2BCC5CC145D197D7BFB00CE14735"/>
          </w:pPr>
          <w:r w:rsidRPr="00036450">
            <w:rPr>
              <w:lang w:bidi="tr-TR"/>
            </w:rPr>
            <w:t>EĞİTİM</w:t>
          </w:r>
        </w:p>
      </w:docPartBody>
    </w:docPart>
    <w:docPart>
      <w:docPartPr>
        <w:name w:val="BF38F55B495240AEACF0503A981A22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42257B-7E1C-4821-A867-6CA1069D3FAD}"/>
      </w:docPartPr>
      <w:docPartBody>
        <w:p w:rsidR="00000000" w:rsidRDefault="00CB5741">
          <w:pPr>
            <w:pStyle w:val="BF38F55B495240AEACF0503A981A2210"/>
          </w:pPr>
          <w:r w:rsidRPr="00036450">
            <w:rPr>
              <w:lang w:bidi="tr-TR"/>
            </w:rPr>
            <w:t>İŞ TECRÜBESİ</w:t>
          </w:r>
        </w:p>
      </w:docPartBody>
    </w:docPart>
    <w:docPart>
      <w:docPartPr>
        <w:name w:val="4C7CBCD0C01A4E2B9D7DBE21D7D5A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D38CD5-4C9C-40D4-B5AD-93EAB721CD64}"/>
      </w:docPartPr>
      <w:docPartBody>
        <w:p w:rsidR="00000000" w:rsidRDefault="00CB5741">
          <w:pPr>
            <w:pStyle w:val="4C7CBCD0C01A4E2B9D7DBE21D7D5AFFC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3"/>
    <w:rsid w:val="002E33F3"/>
    <w:rsid w:val="00C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F39FD0E4DAE4C27A6C11A63CD3945AB">
    <w:name w:val="1F39FD0E4DAE4C27A6C11A63CD3945AB"/>
  </w:style>
  <w:style w:type="paragraph" w:customStyle="1" w:styleId="39ECB69BB32B41E2B0AC120636B041D2">
    <w:name w:val="39ECB69BB32B41E2B0AC120636B041D2"/>
  </w:style>
  <w:style w:type="paragraph" w:customStyle="1" w:styleId="8CDAA78614CA45BD8C6E9A89B56EB030">
    <w:name w:val="8CDAA78614CA45BD8C6E9A89B56EB030"/>
  </w:style>
  <w:style w:type="paragraph" w:customStyle="1" w:styleId="7D7FCCC0A85A4FE9BE848274884D2F7B">
    <w:name w:val="7D7FCCC0A85A4FE9BE848274884D2F7B"/>
  </w:style>
  <w:style w:type="paragraph" w:customStyle="1" w:styleId="B0BC80A34A234F9FAA4D09EA4C45C7A3">
    <w:name w:val="B0BC80A34A234F9FAA4D09EA4C45C7A3"/>
  </w:style>
  <w:style w:type="paragraph" w:customStyle="1" w:styleId="6E5929E72BB24BD69A85C363FC829CF8">
    <w:name w:val="6E5929E72BB24BD69A85C363FC829CF8"/>
  </w:style>
  <w:style w:type="paragraph" w:customStyle="1" w:styleId="D077C62423B74A41973D7BA041796719">
    <w:name w:val="D077C62423B74A41973D7BA041796719"/>
  </w:style>
  <w:style w:type="paragraph" w:customStyle="1" w:styleId="79B5025091CC4778B634018D5DC31681">
    <w:name w:val="79B5025091CC4778B634018D5DC31681"/>
  </w:style>
  <w:style w:type="paragraph" w:customStyle="1" w:styleId="A615EB050E8F4C68A7073F03825C7146">
    <w:name w:val="A615EB050E8F4C68A7073F03825C7146"/>
  </w:style>
  <w:style w:type="paragraph" w:customStyle="1" w:styleId="F2CFEE644D084854926B4F0EF9A2219D">
    <w:name w:val="F2CFEE644D084854926B4F0EF9A2219D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0F7D4C4C3CDA4779B8EB543BF77220DB">
    <w:name w:val="0F7D4C4C3CDA4779B8EB543BF77220DB"/>
  </w:style>
  <w:style w:type="paragraph" w:customStyle="1" w:styleId="C17CA38EC80C4C959352FEF70DE11B05">
    <w:name w:val="C17CA38EC80C4C959352FEF70DE11B05"/>
  </w:style>
  <w:style w:type="paragraph" w:customStyle="1" w:styleId="AC7F37C95F014C9E897FC93C9A09B816">
    <w:name w:val="AC7F37C95F014C9E897FC93C9A09B816"/>
  </w:style>
  <w:style w:type="paragraph" w:customStyle="1" w:styleId="74381093F2D6407FA42E0A87BCEBF653">
    <w:name w:val="74381093F2D6407FA42E0A87BCEBF653"/>
  </w:style>
  <w:style w:type="paragraph" w:customStyle="1" w:styleId="925861278E8F41BFA01F898568F48E14">
    <w:name w:val="925861278E8F41BFA01F898568F48E14"/>
  </w:style>
  <w:style w:type="paragraph" w:customStyle="1" w:styleId="90C85CD6E33F4D6C8385FF09E3AF5B53">
    <w:name w:val="90C85CD6E33F4D6C8385FF09E3AF5B53"/>
  </w:style>
  <w:style w:type="paragraph" w:customStyle="1" w:styleId="035C2BCC5CC145D197D7BFB00CE14735">
    <w:name w:val="035C2BCC5CC145D197D7BFB00CE14735"/>
  </w:style>
  <w:style w:type="paragraph" w:customStyle="1" w:styleId="BEBACDA4F7A244829F6E24BB5474BC4D">
    <w:name w:val="BEBACDA4F7A244829F6E24BB5474BC4D"/>
  </w:style>
  <w:style w:type="paragraph" w:customStyle="1" w:styleId="AB20A3687F504EA8B69BA2E9C1E93879">
    <w:name w:val="AB20A3687F504EA8B69BA2E9C1E93879"/>
  </w:style>
  <w:style w:type="paragraph" w:customStyle="1" w:styleId="5C16DDDE96504A54B36265244892DA2E">
    <w:name w:val="5C16DDDE96504A54B36265244892DA2E"/>
  </w:style>
  <w:style w:type="paragraph" w:customStyle="1" w:styleId="01034D45F457420EB9E83054DEA50ACC">
    <w:name w:val="01034D45F457420EB9E83054DEA50ACC"/>
  </w:style>
  <w:style w:type="paragraph" w:customStyle="1" w:styleId="5CEF30F524AB4D00AE23C550B43FE182">
    <w:name w:val="5CEF30F524AB4D00AE23C550B43FE182"/>
  </w:style>
  <w:style w:type="paragraph" w:customStyle="1" w:styleId="08D2E92A6FF4488EAA4542932C9EDB77">
    <w:name w:val="08D2E92A6FF4488EAA4542932C9EDB77"/>
  </w:style>
  <w:style w:type="paragraph" w:customStyle="1" w:styleId="4A75CAD5060D4B4886074FC8684463C6">
    <w:name w:val="4A75CAD5060D4B4886074FC8684463C6"/>
  </w:style>
  <w:style w:type="paragraph" w:customStyle="1" w:styleId="BF38F55B495240AEACF0503A981A2210">
    <w:name w:val="BF38F55B495240AEACF0503A981A2210"/>
  </w:style>
  <w:style w:type="paragraph" w:customStyle="1" w:styleId="FB732E6A14794AB89897A18E00A71EB0">
    <w:name w:val="FB732E6A14794AB89897A18E00A71EB0"/>
  </w:style>
  <w:style w:type="paragraph" w:customStyle="1" w:styleId="E7255D17F14148C6AE35F3E07FAED263">
    <w:name w:val="E7255D17F14148C6AE35F3E07FAED263"/>
  </w:style>
  <w:style w:type="paragraph" w:customStyle="1" w:styleId="B16AB89B3839413CAD1E9BF88769B12B">
    <w:name w:val="B16AB89B3839413CAD1E9BF88769B12B"/>
  </w:style>
  <w:style w:type="paragraph" w:customStyle="1" w:styleId="55703942D46D4D96974681B5FB943E0B">
    <w:name w:val="55703942D46D4D96974681B5FB943E0B"/>
  </w:style>
  <w:style w:type="paragraph" w:customStyle="1" w:styleId="3873579960DF4057BB8C22EF801A969A">
    <w:name w:val="3873579960DF4057BB8C22EF801A969A"/>
  </w:style>
  <w:style w:type="paragraph" w:customStyle="1" w:styleId="D8786658B82A466F86BB4B75CEF7B36D">
    <w:name w:val="D8786658B82A466F86BB4B75CEF7B36D"/>
  </w:style>
  <w:style w:type="paragraph" w:customStyle="1" w:styleId="EF3D56EA9C4A4BA98A001333FC6077CC">
    <w:name w:val="EF3D56EA9C4A4BA98A001333FC6077CC"/>
  </w:style>
  <w:style w:type="paragraph" w:customStyle="1" w:styleId="9ECDDFB53DC540958593DEFFFF2DB3D6">
    <w:name w:val="9ECDDFB53DC540958593DEFFFF2DB3D6"/>
  </w:style>
  <w:style w:type="paragraph" w:customStyle="1" w:styleId="D38FA4DDDC8D486F9F0DC788791570E2">
    <w:name w:val="D38FA4DDDC8D486F9F0DC788791570E2"/>
  </w:style>
  <w:style w:type="paragraph" w:customStyle="1" w:styleId="6FA9E93B4D3E46CC8FF37972D36B7076">
    <w:name w:val="6FA9E93B4D3E46CC8FF37972D36B7076"/>
  </w:style>
  <w:style w:type="paragraph" w:customStyle="1" w:styleId="09BCAAE9AA7F449285980028C8396817">
    <w:name w:val="09BCAAE9AA7F449285980028C8396817"/>
  </w:style>
  <w:style w:type="paragraph" w:customStyle="1" w:styleId="FAD54B8F1DFF4E89A6767F6380FB4276">
    <w:name w:val="FAD54B8F1DFF4E89A6767F6380FB4276"/>
  </w:style>
  <w:style w:type="paragraph" w:customStyle="1" w:styleId="48C692176C944504B94B983FFF8E7656">
    <w:name w:val="48C692176C944504B94B983FFF8E7656"/>
  </w:style>
  <w:style w:type="paragraph" w:customStyle="1" w:styleId="FFA5C31BEC554E768B6BFE22D1E25A92">
    <w:name w:val="FFA5C31BEC554E768B6BFE22D1E25A92"/>
  </w:style>
  <w:style w:type="paragraph" w:customStyle="1" w:styleId="DA35A09E212241F987EC3BB086854665">
    <w:name w:val="DA35A09E212241F987EC3BB086854665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C7CBCD0C01A4E2B9D7DBE21D7D5AFFC">
    <w:name w:val="4C7CBCD0C01A4E2B9D7DBE21D7D5AFFC"/>
  </w:style>
  <w:style w:type="paragraph" w:customStyle="1" w:styleId="2CEC7342EC064B13A673C2EDAB9DC43D">
    <w:name w:val="2CEC7342EC064B13A673C2EDAB9DC43D"/>
    <w:rsid w:val="002E33F3"/>
  </w:style>
  <w:style w:type="paragraph" w:customStyle="1" w:styleId="B23DFECE9F564732A08B5DE2B64EF8E2">
    <w:name w:val="B23DFECE9F564732A08B5DE2B64EF8E2"/>
    <w:rsid w:val="002E3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özgeçmiş.dotx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2022-09-15T23:50:00Z</dcterms:created>
  <dcterms:modified xsi:type="dcterms:W3CDTF">2022-09-16T02:39:00Z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